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12CB" w:rsidRDefault="00B41479">
      <w:pPr>
        <w:pStyle w:val="Title"/>
      </w:pPr>
      <w:r>
        <w:t>BEST. TEAM. EVER.</w:t>
      </w:r>
    </w:p>
    <w:sdt>
      <w:sdtPr>
        <w:id w:val="216403978"/>
        <w:placeholder>
          <w:docPart w:val="8C2B3109384C3D4A9BC4392357A2296A"/>
        </w:placeholder>
        <w:date w:fullDate="2018-02-27T00:00:00Z">
          <w:dateFormat w:val="MMMM d, yyyy"/>
          <w:lid w:val="en-US"/>
          <w:storeMappedDataAs w:val="dateTime"/>
          <w:calendar w:val="gregorian"/>
        </w:date>
      </w:sdtPr>
      <w:sdtEndPr/>
      <w:sdtContent>
        <w:p w:rsidR="009212CB" w:rsidRDefault="00B41479">
          <w:pPr>
            <w:pStyle w:val="Subtitle"/>
          </w:pPr>
          <w:r>
            <w:t>February 27, 2018</w:t>
          </w:r>
        </w:p>
      </w:sdtContent>
    </w:sdt>
    <w:p w:rsidR="009212CB" w:rsidRDefault="00DF5F6F">
      <w:pPr>
        <w:pStyle w:val="Heading1"/>
      </w:pPr>
      <w:r>
        <w:t>Overview</w:t>
      </w:r>
    </w:p>
    <w:p w:rsidR="009212CB" w:rsidRDefault="00DF5F6F">
      <w:pPr>
        <w:pStyle w:val="Heading2"/>
      </w:pPr>
      <w:r>
        <w:t>Project Background and Description</w:t>
      </w:r>
    </w:p>
    <w:p w:rsidR="009212CB" w:rsidRDefault="00B41479">
      <w:r>
        <w:t>The Goal of our project is t</w:t>
      </w:r>
      <w:r w:rsidR="004A7AAF">
        <w:t xml:space="preserve">o analyze song lyrics over time, both quantitatively in terms of number and uniqueness of lyrics within an individual song, as well as general sentiment over time. Our goal is to create a </w:t>
      </w:r>
      <w:proofErr w:type="spellStart"/>
      <w:r w:rsidR="004A7AAF">
        <w:t>dashoard</w:t>
      </w:r>
      <w:proofErr w:type="spellEnd"/>
      <w:r w:rsidR="004A7AAF">
        <w:t xml:space="preserve"> where a user can explore the various characteristics of song lyrics for the top </w:t>
      </w:r>
      <w:r w:rsidR="0051758F">
        <w:t>25 songs as determined by single sales</w:t>
      </w:r>
      <w:r w:rsidR="004A7AAF">
        <w:t xml:space="preserve"> in each of the following genres: Popular music, rock, hip hop, country, Alternative.</w:t>
      </w:r>
    </w:p>
    <w:p w:rsidR="009212CB" w:rsidRDefault="00DF5F6F" w:rsidP="004A7AAF">
      <w:pPr>
        <w:pStyle w:val="Heading2"/>
      </w:pPr>
      <w:r>
        <w:t>Project Scope</w:t>
      </w:r>
    </w:p>
    <w:p w:rsidR="00306EA2" w:rsidRPr="00306EA2" w:rsidRDefault="00306EA2" w:rsidP="00306EA2">
      <w:r>
        <w:t>We will need a script to query an API to retrieve and store lyrics in a database. Next, a sentiment analysis will be needed to analyze the lyrics, as well as quantitative analysis with number and uniqueness of lyrics. A chart will be created with the option to add and remove trends by genre and time period, as well as a world cloud</w:t>
      </w:r>
    </w:p>
    <w:p w:rsidR="009212CB" w:rsidRDefault="00DF5F6F">
      <w:pPr>
        <w:pStyle w:val="Heading2"/>
      </w:pPr>
      <w:r>
        <w:t>High-Level Requirements</w:t>
      </w:r>
    </w:p>
    <w:p w:rsidR="009212CB" w:rsidRDefault="00306EA2">
      <w:pPr>
        <w:pStyle w:val="NoSpacing"/>
      </w:pPr>
      <w:r>
        <w:t xml:space="preserve">Python, HTML, CSS, Java, </w:t>
      </w:r>
    </w:p>
    <w:p w:rsidR="00600D4C" w:rsidRDefault="00600D4C">
      <w:pPr>
        <w:pStyle w:val="Heading2"/>
      </w:pPr>
      <w:r>
        <w:t>Data Sources</w:t>
      </w:r>
    </w:p>
    <w:p w:rsidR="00600D4C" w:rsidRDefault="00D02C70" w:rsidP="007A00BC">
      <w:pPr>
        <w:pStyle w:val="ListParagraph"/>
        <w:numPr>
          <w:ilvl w:val="0"/>
          <w:numId w:val="5"/>
        </w:numPr>
      </w:pPr>
      <w:hyperlink r:id="rId11" w:anchor="/" w:history="1">
        <w:r w:rsidR="007A00BC" w:rsidRPr="00AD2504">
          <w:rPr>
            <w:rStyle w:val="Hyperlink"/>
          </w:rPr>
          <w:t>https://playground.musixmatch.com/#/</w:t>
        </w:r>
      </w:hyperlink>
    </w:p>
    <w:p w:rsidR="007A00BC" w:rsidRPr="00600D4C" w:rsidRDefault="007A00BC" w:rsidP="007A00BC">
      <w:pPr>
        <w:pStyle w:val="ListParagraph"/>
        <w:numPr>
          <w:ilvl w:val="0"/>
          <w:numId w:val="5"/>
        </w:numPr>
      </w:pPr>
      <w:r>
        <w:t>Vader Sentiment Analysis</w:t>
      </w:r>
    </w:p>
    <w:p w:rsidR="009212CB" w:rsidRDefault="00DF5F6F">
      <w:pPr>
        <w:pStyle w:val="Heading2"/>
      </w:pPr>
      <w:r>
        <w:t>Deliverables</w:t>
      </w:r>
    </w:p>
    <w:p w:rsidR="009212CB" w:rsidRDefault="0051758F">
      <w:r>
        <w:t>Charts: Word cloud, quantitative word chart,</w:t>
      </w:r>
      <w:r w:rsidR="007D335C">
        <w:t xml:space="preserve"> sentiment chart, genre</w:t>
      </w:r>
    </w:p>
    <w:p w:rsidR="007D335C" w:rsidRDefault="007D335C" w:rsidP="007D335C">
      <w:pPr>
        <w:pStyle w:val="Heading2"/>
      </w:pPr>
      <w:r>
        <w:lastRenderedPageBreak/>
        <w:t>Sample Charts</w:t>
      </w:r>
    </w:p>
    <w:p w:rsidR="007D335C" w:rsidRDefault="007D335C" w:rsidP="007D335C">
      <w:pPr>
        <w:pStyle w:val="Heading2"/>
        <w:numPr>
          <w:ilvl w:val="0"/>
          <w:numId w:val="0"/>
        </w:numPr>
      </w:pPr>
      <w:r>
        <w:rPr>
          <w:noProof/>
        </w:rPr>
        <w:drawing>
          <wp:inline distT="0" distB="0" distL="0" distR="0">
            <wp:extent cx="4993005" cy="250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3-01 at 6.28.2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7943" cy="2509385"/>
                    </a:xfrm>
                    <a:prstGeom prst="rect">
                      <a:avLst/>
                    </a:prstGeom>
                  </pic:spPr>
                </pic:pic>
              </a:graphicData>
            </a:graphic>
          </wp:inline>
        </w:drawing>
      </w:r>
      <w:r>
        <w:rPr>
          <w:noProof/>
        </w:rPr>
        <w:drawing>
          <wp:inline distT="0" distB="0" distL="0" distR="0">
            <wp:extent cx="4993574" cy="26835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3-01 at 6.28.3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7118" cy="2685418"/>
                    </a:xfrm>
                    <a:prstGeom prst="rect">
                      <a:avLst/>
                    </a:prstGeom>
                  </pic:spPr>
                </pic:pic>
              </a:graphicData>
            </a:graphic>
          </wp:inline>
        </w:drawing>
      </w:r>
      <w:r>
        <w:rPr>
          <w:noProof/>
        </w:rPr>
        <w:drawing>
          <wp:inline distT="0" distB="0" distL="0" distR="0">
            <wp:extent cx="5943600" cy="1461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3-01 at 6.35.2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61770"/>
                    </a:xfrm>
                    <a:prstGeom prst="rect">
                      <a:avLst/>
                    </a:prstGeom>
                  </pic:spPr>
                </pic:pic>
              </a:graphicData>
            </a:graphic>
          </wp:inline>
        </w:drawing>
      </w:r>
    </w:p>
    <w:p w:rsidR="007D335C" w:rsidRDefault="007D335C" w:rsidP="007D335C"/>
    <w:p w:rsidR="007D335C" w:rsidRDefault="007D335C" w:rsidP="007D335C"/>
    <w:p w:rsidR="007D335C" w:rsidRDefault="007D335C" w:rsidP="007D335C"/>
    <w:p w:rsidR="007D335C" w:rsidRDefault="007D335C" w:rsidP="007D335C"/>
    <w:p w:rsidR="007D335C" w:rsidRDefault="007D335C" w:rsidP="007D335C">
      <w:pPr>
        <w:pStyle w:val="Heading2"/>
      </w:pPr>
      <w:r>
        <w:lastRenderedPageBreak/>
        <w:t>Sketch</w:t>
      </w:r>
    </w:p>
    <w:p w:rsidR="007D335C" w:rsidRDefault="007D335C" w:rsidP="007D335C">
      <w:pPr>
        <w:ind w:left="360"/>
      </w:pPr>
      <w:r>
        <w:t>Title Page with project description and links to 3 pages of charts</w:t>
      </w:r>
    </w:p>
    <w:p w:rsidR="00B40152" w:rsidRDefault="00B40152" w:rsidP="007D335C">
      <w:pPr>
        <w:ind w:left="360"/>
      </w:pPr>
      <w:r w:rsidRPr="00B40152">
        <w:drawing>
          <wp:inline distT="0" distB="0" distL="0" distR="0" wp14:anchorId="59468D0B" wp14:editId="60682D58">
            <wp:extent cx="5943600" cy="2015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15490"/>
                    </a:xfrm>
                    <a:prstGeom prst="rect">
                      <a:avLst/>
                    </a:prstGeom>
                  </pic:spPr>
                </pic:pic>
              </a:graphicData>
            </a:graphic>
          </wp:inline>
        </w:drawing>
      </w:r>
    </w:p>
    <w:p w:rsidR="00B40152" w:rsidRDefault="007D335C" w:rsidP="00B40152">
      <w:pPr>
        <w:ind w:left="360"/>
      </w:pPr>
      <w:r>
        <w:t>Sentiment Analysis Page with sentiments over time</w:t>
      </w:r>
    </w:p>
    <w:p w:rsidR="00B40152" w:rsidRDefault="00B40152" w:rsidP="00B40152">
      <w:pPr>
        <w:ind w:left="360" w:firstLine="360"/>
      </w:pPr>
      <w:r>
        <w:t>Year vs Compound score, grouped by genre</w:t>
      </w:r>
    </w:p>
    <w:p w:rsidR="007D335C" w:rsidRDefault="007D335C" w:rsidP="007D335C">
      <w:pPr>
        <w:ind w:left="360"/>
      </w:pPr>
      <w:r>
        <w:t>Word Analysis page with word count and unique word count data</w:t>
      </w:r>
    </w:p>
    <w:p w:rsidR="00B40152" w:rsidRDefault="00B40152" w:rsidP="00B40152">
      <w:pPr>
        <w:ind w:left="360"/>
      </w:pPr>
      <w:r>
        <w:tab/>
        <w:t xml:space="preserve">Word to unique word ratio, either hear map or layered </w:t>
      </w:r>
      <w:proofErr w:type="spellStart"/>
      <w:r>
        <w:t>historgram</w:t>
      </w:r>
      <w:proofErr w:type="spellEnd"/>
    </w:p>
    <w:p w:rsidR="007D335C" w:rsidRDefault="007D335C" w:rsidP="007D335C">
      <w:pPr>
        <w:ind w:left="360"/>
      </w:pPr>
      <w:r>
        <w:t>By Genre and Song page that allows drill down</w:t>
      </w:r>
    </w:p>
    <w:p w:rsidR="00B40152" w:rsidRPr="007D335C" w:rsidRDefault="00B40152" w:rsidP="007D335C">
      <w:pPr>
        <w:ind w:left="360"/>
      </w:pPr>
      <w:r>
        <w:tab/>
        <w:t>Attempting checkboxes to filter chart</w:t>
      </w:r>
      <w:bookmarkStart w:id="0" w:name="_GoBack"/>
      <w:bookmarkEnd w:id="0"/>
    </w:p>
    <w:sectPr w:rsidR="00B40152" w:rsidRPr="007D335C">
      <w:headerReference w:type="default" r:id="rId16"/>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2C70" w:rsidRDefault="00D02C70">
      <w:pPr>
        <w:spacing w:after="0" w:line="240" w:lineRule="auto"/>
      </w:pPr>
      <w:r>
        <w:separator/>
      </w:r>
    </w:p>
  </w:endnote>
  <w:endnote w:type="continuationSeparator" w:id="0">
    <w:p w:rsidR="00D02C70" w:rsidRDefault="00D02C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2C70" w:rsidRDefault="00D02C70">
      <w:pPr>
        <w:spacing w:after="0" w:line="240" w:lineRule="auto"/>
      </w:pPr>
      <w:r>
        <w:separator/>
      </w:r>
    </w:p>
  </w:footnote>
  <w:footnote w:type="continuationSeparator" w:id="0">
    <w:p w:rsidR="00D02C70" w:rsidRDefault="00D02C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12CB" w:rsidRDefault="00DF5F6F">
    <w:pPr>
      <w:pStyle w:val="Header"/>
    </w:pPr>
    <w:r>
      <w:rPr>
        <w:noProof/>
      </w:rPr>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bottomMargin">
                <wp:posOffset>0</wp:posOffset>
              </wp:positionV>
              <wp:extent cx="339090" cy="182880"/>
              <wp:effectExtent l="0" t="0" r="3810" b="11430"/>
              <wp:wrapNone/>
              <wp:docPr id="22" name="Text Box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212CB" w:rsidRDefault="00DF5F6F">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24.5pt;margin-top:0;width:26.7pt;height:14.4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" filled="f" stroked="f" strokeweight=".5pt">
              <v:textbox style="mso-fit-shape-to-text:t" inset="0,0,0,0">
                <w:txbxContent>
                  <w:p w:rsidR="009212CB" w:rsidRDefault="00DF5F6F">
                    <w:pPr>
                      <w:pStyle w:val="Footer"/>
                    </w:pPr>
                    <w:r>
                      <w:fldChar w:fldCharType="begin"/>
                    </w:r>
                    <w:r>
                      <w:instrText xml:space="preserve"> PAGE   \* MERGEFORMAT </w:instrText>
                    </w:r>
                    <w:r>
                      <w:fldChar w:fldCharType="separate"/>
                    </w:r>
                    <w:r>
                      <w:t>1</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5BD582D"/>
    <w:multiLevelType w:val="hybridMultilevel"/>
    <w:tmpl w:val="E36C5F02"/>
    <w:lvl w:ilvl="0" w:tplc="E6640BB8">
      <w:start w:val="1"/>
      <w:numFmt w:val="decimal"/>
      <w:pStyle w:val="Heading2"/>
      <w:lvlText w:val="%1."/>
      <w:lvlJc w:val="left"/>
      <w:pPr>
        <w:tabs>
          <w:tab w:val="num" w:pos="1440"/>
        </w:tabs>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752277"/>
    <w:multiLevelType w:val="hybridMultilevel"/>
    <w:tmpl w:val="121E56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3"/>
    <w:lvlOverride w:ilvl="0">
      <w:startOverride w:val="1"/>
    </w:lvlOverride>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79"/>
    <w:rsid w:val="000529C3"/>
    <w:rsid w:val="00306EA2"/>
    <w:rsid w:val="004A7AAF"/>
    <w:rsid w:val="0051758F"/>
    <w:rsid w:val="00600D4C"/>
    <w:rsid w:val="007A00BC"/>
    <w:rsid w:val="007D335C"/>
    <w:rsid w:val="009212CB"/>
    <w:rsid w:val="00A83B89"/>
    <w:rsid w:val="00B40152"/>
    <w:rsid w:val="00B41479"/>
    <w:rsid w:val="00D02C70"/>
    <w:rsid w:val="00DF5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16AD29"/>
  <w15:chartTrackingRefBased/>
  <w15:docId w15:val="{4121A120-723E-7C4F-B588-DE7189505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sz w:val="18"/>
        <w:lang w:val="en-US" w:eastAsia="ja-JP" w:bidi="ar-SA"/>
      </w:rPr>
    </w:rPrDefault>
    <w:pPrDefault>
      <w:pPr>
        <w:spacing w:after="18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keepLines/>
      <w:numPr>
        <w:numId w:val="4"/>
      </w:numPr>
      <w:tabs>
        <w:tab w:val="clear" w:pos="1440"/>
        <w:tab w:val="num" w:pos="360"/>
      </w:tabs>
      <w:spacing w:before="360" w:after="120" w:line="240" w:lineRule="auto"/>
      <w:ind w:left="360"/>
      <w:outlineLvl w:val="1"/>
    </w:pPr>
    <w:rPr>
      <w:b/>
      <w:bCs/>
      <w:color w:val="5B9BD5"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SubtitleChar">
    <w:name w:val="Subtitle Char"/>
    <w:basedOn w:val="DefaultParagraphFont"/>
    <w:link w:val="Subtitle"/>
    <w:uiPriority w:val="11"/>
    <w:rPr>
      <w:b/>
      <w:bCs/>
      <w:color w:val="5B9BD5" w:themeColor="accent1"/>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pPr>
      <w:spacing w:after="160" w:line="264" w:lineRule="auto"/>
      <w:ind w:right="576"/>
    </w:pPr>
    <w:rPr>
      <w:i/>
      <w:iCs/>
      <w:color w:val="7F7F7F" w:themeColor="text1" w:themeTint="80"/>
      <w:sz w:val="16"/>
    </w:rPr>
  </w:style>
  <w:style w:type="character" w:styleId="PlaceholderText">
    <w:name w:val="Placeholder Text"/>
    <w:basedOn w:val="DefaultParagraphFont"/>
    <w:uiPriority w:val="99"/>
    <w:semiHidden/>
    <w:rPr>
      <w:color w:val="808080"/>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Pr>
      <w:b/>
      <w:bCs/>
      <w:color w:val="5B9BD5" w:themeColor="accent1"/>
      <w:sz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sz w:val="20"/>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pPr>
      <w:spacing w:before="140" w:after="0" w:line="240" w:lineRule="auto"/>
    </w:pPr>
    <w:rPr>
      <w:i/>
      <w:iCs/>
      <w:sz w:val="14"/>
    </w:rPr>
  </w:style>
  <w:style w:type="character" w:customStyle="1" w:styleId="FootnoteTextChar">
    <w:name w:val="Footnote Text Char"/>
    <w:basedOn w:val="DefaultParagraphFont"/>
    <w:link w:val="FootnoteText"/>
    <w:uiPriority w:val="12"/>
    <w:rPr>
      <w:i/>
      <w:iCs/>
      <w:sz w:val="14"/>
    </w:rPr>
  </w:style>
  <w:style w:type="paragraph" w:styleId="ListParagraph">
    <w:name w:val="List Paragraph"/>
    <w:basedOn w:val="Normal"/>
    <w:uiPriority w:val="34"/>
    <w:unhideWhenUsed/>
    <w:qFormat/>
    <w:rsid w:val="00600D4C"/>
    <w:pPr>
      <w:ind w:left="720"/>
      <w:contextualSpacing/>
    </w:pPr>
  </w:style>
  <w:style w:type="character" w:styleId="Hyperlink">
    <w:name w:val="Hyperlink"/>
    <w:basedOn w:val="DefaultParagraphFont"/>
    <w:uiPriority w:val="99"/>
    <w:unhideWhenUsed/>
    <w:rsid w:val="00600D4C"/>
    <w:rPr>
      <w:color w:val="40ACD1" w:themeColor="hyperlink"/>
      <w:u w:val="single"/>
    </w:rPr>
  </w:style>
  <w:style w:type="character" w:styleId="UnresolvedMention">
    <w:name w:val="Unresolved Mention"/>
    <w:basedOn w:val="DefaultParagraphFont"/>
    <w:uiPriority w:val="99"/>
    <w:semiHidden/>
    <w:unhideWhenUsed/>
    <w:rsid w:val="00600D4C"/>
    <w:rPr>
      <w:color w:val="808080"/>
      <w:shd w:val="clear" w:color="auto" w:fill="E6E6E6"/>
    </w:rPr>
  </w:style>
  <w:style w:type="character" w:styleId="FollowedHyperlink">
    <w:name w:val="FollowedHyperlink"/>
    <w:basedOn w:val="DefaultParagraphFont"/>
    <w:uiPriority w:val="99"/>
    <w:semiHidden/>
    <w:unhideWhenUsed/>
    <w:rsid w:val="007A00BC"/>
    <w:rPr>
      <w:color w:val="92588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playground.musixmatch.com/" TargetMode="External"/><Relationship Id="rId5" Type="http://schemas.openxmlformats.org/officeDocument/2006/relationships/numbering" Target="numbering.xml"/><Relationship Id="rId15" Type="http://schemas.openxmlformats.org/officeDocument/2006/relationships/image" Target="media/image4.tiff"/><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ackiemcguire/Library/Containers/com.microsoft.Word/Data/Library/Application%20Support/Microsoft/Office/16.0/DTS/Search/%7b619299C6-43EC-A841-B9A2-DB50256178FB%7dtf0292781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C2B3109384C3D4A9BC4392357A2296A"/>
        <w:category>
          <w:name w:val="General"/>
          <w:gallery w:val="placeholder"/>
        </w:category>
        <w:types>
          <w:type w:val="bbPlcHdr"/>
        </w:types>
        <w:behaviors>
          <w:behavior w:val="content"/>
        </w:behaviors>
        <w:guid w:val="{F8278633-08DD-0A4F-874D-C32E481078EF}"/>
      </w:docPartPr>
      <w:docPartBody>
        <w:p w:rsidR="00733B56" w:rsidRDefault="00655B44">
          <w:pPr>
            <w:pStyle w:val="8C2B3109384C3D4A9BC4392357A2296A"/>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B44"/>
    <w:rsid w:val="005922E6"/>
    <w:rsid w:val="00655B44"/>
    <w:rsid w:val="00733B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305F74A7E36B4A86FC4DF523AA1EA7">
    <w:name w:val="7C305F74A7E36B4A86FC4DF523AA1EA7"/>
  </w:style>
  <w:style w:type="paragraph" w:customStyle="1" w:styleId="8C2B3109384C3D4A9BC4392357A2296A">
    <w:name w:val="8C2B3109384C3D4A9BC4392357A2296A"/>
  </w:style>
  <w:style w:type="character" w:styleId="PlaceholderText">
    <w:name w:val="Placeholder Text"/>
    <w:basedOn w:val="DefaultParagraphFont"/>
    <w:uiPriority w:val="99"/>
    <w:semiHidden/>
    <w:rPr>
      <w:color w:val="808080"/>
    </w:rPr>
  </w:style>
  <w:style w:type="paragraph" w:customStyle="1" w:styleId="4DE9FA2A9B641B4786A782D4AA8231B9">
    <w:name w:val="4DE9FA2A9B641B4786A782D4AA8231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844755</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2012-06-27T21:54:00+00:00</AssetStart>
    <FriendlyTitle xmlns="4873beb7-5857-4685-be1f-d57550cc96cc" xsi:nil="true"/>
    <MarketSpecific xmlns="4873beb7-5857-4685-be1f-d57550cc96cc">false</MarketSpecific>
    <TPNamespace xmlns="4873beb7-5857-4685-be1f-d57550cc96cc" xsi:nil="true"/>
    <PublishStatusLookup xmlns="4873beb7-5857-4685-be1f-d57550cc96cc">
      <Value>1588199</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TP102927812</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EE371770-17E6-4153-B66C-5ABDCB7E1816}">
  <ds:schemaRefs>
    <ds:schemaRef ds:uri="http://schemas.microsoft.com/sharepoint/v3/contenttype/forms"/>
  </ds:schemaRefs>
</ds:datastoreItem>
</file>

<file path=customXml/itemProps2.xml><?xml version="1.0" encoding="utf-8"?>
<ds:datastoreItem xmlns:ds="http://schemas.openxmlformats.org/officeDocument/2006/customXml" ds:itemID="{2D898CE6-E20C-4A5D-A596-A2C4B36876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6D547B-1A8E-42A3-8288-1ECB4B3B303B}">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D7B08A8D-985F-1A45-9DBA-821E47D6E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40</TotalTime>
  <Pages>3</Pages>
  <Words>227</Words>
  <Characters>1298</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McGuire, Jacqueline</dc:creator>
  <cp:lastModifiedBy>McGuire, Jacqueline</cp:lastModifiedBy>
  <cp:revision>2</cp:revision>
  <dcterms:created xsi:type="dcterms:W3CDTF">2018-02-28T03:28:00Z</dcterms:created>
  <dcterms:modified xsi:type="dcterms:W3CDTF">2018-03-02T04:46:00Z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